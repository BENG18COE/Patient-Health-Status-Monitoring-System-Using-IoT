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53" w:rsidRPr="00C82E73" w:rsidRDefault="00AE6953" w:rsidP="00C82E73">
      <w:pPr>
        <w:jc w:val="center"/>
        <w:rPr>
          <w:b/>
          <w:bCs/>
          <w:sz w:val="36"/>
          <w:szCs w:val="36"/>
        </w:rPr>
      </w:pPr>
      <w:bookmarkStart w:id="0" w:name="_Ref14112263"/>
      <w:r w:rsidRPr="00C82E73">
        <w:rPr>
          <w:b/>
          <w:bCs/>
          <w:sz w:val="36"/>
          <w:szCs w:val="36"/>
        </w:rPr>
        <w:t>DAR ES SALAAM INSTITUTE OF TECHNOLOGY</w:t>
      </w:r>
    </w:p>
    <w:p w:rsidR="007A1EA2" w:rsidRDefault="00AE6953" w:rsidP="00C82E73">
      <w:pPr>
        <w:jc w:val="center"/>
      </w:pPr>
      <w:r w:rsidRPr="00C82E73">
        <w:rPr>
          <w:noProof/>
          <w:lang w:val="en-CA" w:eastAsia="en-CA"/>
        </w:rPr>
        <w:drawing>
          <wp:inline distT="0" distB="0" distL="0" distR="0">
            <wp:extent cx="2373923" cy="2468880"/>
            <wp:effectExtent l="0" t="0" r="0" b="64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3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15BC6" w:rsidRP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DEPARTMENT OF COMPUTER STUDIES</w:t>
      </w:r>
    </w:p>
    <w:p w:rsid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BACHELOR OF ENGINEERING IN COMPUTER ENGINEERING</w:t>
      </w:r>
    </w:p>
    <w:p w:rsidR="00203CA1" w:rsidRDefault="00451484" w:rsidP="004514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NTA LEVEL 8 — </w:t>
      </w:r>
      <w:r w:rsidR="00203CA1">
        <w:rPr>
          <w:b/>
          <w:bCs/>
          <w:sz w:val="28"/>
          <w:szCs w:val="28"/>
        </w:rPr>
        <w:t>ACADEMIC YEAR 2021/2022</w:t>
      </w:r>
    </w:p>
    <w:p w:rsidR="00203CA1" w:rsidRDefault="005D17BB" w:rsidP="008D6D85">
      <w:pPr>
        <w:spacing w:after="360"/>
        <w:jc w:val="center"/>
        <w:rPr>
          <w:b/>
          <w:bCs/>
          <w:sz w:val="28"/>
          <w:szCs w:val="28"/>
        </w:rPr>
      </w:pPr>
      <w:r w:rsidRPr="009A18AE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41294" wp14:editId="22598252">
                <wp:simplePos x="0" y="0"/>
                <wp:positionH relativeFrom="margin">
                  <wp:posOffset>2181860</wp:posOffset>
                </wp:positionH>
                <wp:positionV relativeFrom="paragraph">
                  <wp:posOffset>3258185</wp:posOffset>
                </wp:positionV>
                <wp:extent cx="1375410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953" w:rsidRPr="00A02977" w:rsidRDefault="006738C0" w:rsidP="00A029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January,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41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8pt;margin-top:256.55pt;width:108.3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" filled="f" stroked="f">
                <v:textbox>
                  <w:txbxContent>
                    <w:p w:rsidR="00AE6953" w:rsidRPr="00A02977" w:rsidRDefault="006738C0" w:rsidP="00A029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January,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802">
        <w:rPr>
          <w:b/>
          <w:bCs/>
          <w:sz w:val="28"/>
          <w:szCs w:val="28"/>
        </w:rPr>
        <w:t>SENI</w:t>
      </w:r>
      <w:bookmarkStart w:id="1" w:name="_GoBack"/>
      <w:bookmarkEnd w:id="1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79"/>
        <w:gridCol w:w="540"/>
        <w:gridCol w:w="5607"/>
      </w:tblGrid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Patient’s Health Status monitoring system using Internet of Things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TYPE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solving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CANDIDATE</w:t>
            </w:r>
            <w:r w:rsidR="00AA6AB9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Stanley Justine Mahenge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ADMISSION NO.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180230220303</w:t>
            </w:r>
          </w:p>
        </w:tc>
      </w:tr>
      <w:tr w:rsidR="009A18AE" w:rsidRPr="00203CA1" w:rsidTr="00B752C2">
        <w:trPr>
          <w:trHeight w:val="720"/>
          <w:jc w:val="center"/>
        </w:trPr>
        <w:tc>
          <w:tcPr>
            <w:tcW w:w="1595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299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</w:tcPr>
          <w:p w:rsidR="009A18AE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Nkundwe Moses Mwasaga</w:t>
            </w:r>
          </w:p>
        </w:tc>
      </w:tr>
    </w:tbl>
    <w:p w:rsidR="00615BC6" w:rsidRPr="00615BC6" w:rsidRDefault="00615BC6" w:rsidP="005D17BB">
      <w:pPr>
        <w:rPr>
          <w:b/>
          <w:bCs/>
          <w:sz w:val="28"/>
          <w:szCs w:val="28"/>
        </w:rPr>
      </w:pPr>
    </w:p>
    <w:sectPr w:rsidR="00615BC6" w:rsidRPr="00615BC6" w:rsidSect="001651EF">
      <w:footerReference w:type="default" r:id="rId8"/>
      <w:pgSz w:w="11906" w:h="16838" w:code="9"/>
      <w:pgMar w:top="1440" w:right="1440" w:bottom="1440" w:left="1440" w:header="720" w:footer="720" w:gutter="0"/>
      <w:pgBorders w:display="firstPage"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ADB" w:rsidRDefault="00B25ADB">
      <w:pPr>
        <w:spacing w:before="0" w:after="0" w:line="240" w:lineRule="auto"/>
      </w:pPr>
      <w:r>
        <w:separator/>
      </w:r>
    </w:p>
  </w:endnote>
  <w:endnote w:type="continuationSeparator" w:id="0">
    <w:p w:rsidR="00B25ADB" w:rsidRDefault="00B25A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2B6" w:rsidRPr="00506D0D" w:rsidRDefault="00B25ADB" w:rsidP="00506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ADB" w:rsidRDefault="00B25ADB">
      <w:pPr>
        <w:spacing w:before="0" w:after="0" w:line="240" w:lineRule="auto"/>
      </w:pPr>
      <w:r>
        <w:separator/>
      </w:r>
    </w:p>
  </w:footnote>
  <w:footnote w:type="continuationSeparator" w:id="0">
    <w:p w:rsidR="00B25ADB" w:rsidRDefault="00B25AD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C0"/>
    <w:rsid w:val="00094DF3"/>
    <w:rsid w:val="000F1754"/>
    <w:rsid w:val="001651EF"/>
    <w:rsid w:val="00203CA1"/>
    <w:rsid w:val="00390789"/>
    <w:rsid w:val="00451484"/>
    <w:rsid w:val="00521B15"/>
    <w:rsid w:val="00564D1E"/>
    <w:rsid w:val="005D17BB"/>
    <w:rsid w:val="005D4506"/>
    <w:rsid w:val="00615BC6"/>
    <w:rsid w:val="00640391"/>
    <w:rsid w:val="006738C0"/>
    <w:rsid w:val="006E3C6A"/>
    <w:rsid w:val="007A1EA2"/>
    <w:rsid w:val="007D30E0"/>
    <w:rsid w:val="00843802"/>
    <w:rsid w:val="008D6D85"/>
    <w:rsid w:val="008E5EB3"/>
    <w:rsid w:val="009A18AE"/>
    <w:rsid w:val="00A02977"/>
    <w:rsid w:val="00AA6AB9"/>
    <w:rsid w:val="00AE6953"/>
    <w:rsid w:val="00B25ADB"/>
    <w:rsid w:val="00B752C2"/>
    <w:rsid w:val="00BC5D37"/>
    <w:rsid w:val="00C82E73"/>
    <w:rsid w:val="00D408EA"/>
    <w:rsid w:val="00DC35D0"/>
    <w:rsid w:val="00E70017"/>
    <w:rsid w:val="00E811D2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48FB"/>
  <w15:chartTrackingRefBased/>
  <w15:docId w15:val="{FCFAC84B-8038-43CA-B66E-1036F85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73"/>
    <w:pPr>
      <w:suppressAutoHyphens/>
      <w:spacing w:before="120" w:after="12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E73"/>
    <w:pPr>
      <w:keepNext/>
      <w:keepLines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73"/>
    <w:pPr>
      <w:jc w:val="left"/>
      <w:outlineLvl w:val="1"/>
    </w:pPr>
    <w:rPr>
      <w:rFonts w:cstheme="majorBidi"/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2E73"/>
    <w:p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73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E73"/>
    <w:rPr>
      <w:rFonts w:ascii="Times New Roman" w:hAnsi="Times New Roman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2E73"/>
    <w:rPr>
      <w:rFonts w:ascii="Times New Roman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3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82E73"/>
    <w:rPr>
      <w:b/>
      <w:bCs/>
    </w:rPr>
  </w:style>
  <w:style w:type="character" w:styleId="Emphasis">
    <w:name w:val="Emphasis"/>
    <w:basedOn w:val="DefaultParagraphFont"/>
    <w:uiPriority w:val="20"/>
    <w:qFormat/>
    <w:rsid w:val="00C82E73"/>
    <w:rPr>
      <w:i/>
      <w:iCs/>
    </w:rPr>
  </w:style>
  <w:style w:type="paragraph" w:styleId="NoSpacing">
    <w:name w:val="No Spacing"/>
    <w:uiPriority w:val="1"/>
    <w:qFormat/>
    <w:rsid w:val="00C82E73"/>
    <w:pPr>
      <w:suppressAutoHyphens/>
      <w:spacing w:after="0" w:line="24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82E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73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3"/>
    <w:rPr>
      <w:rFonts w:ascii="Times New Roman" w:hAnsi="Times New Roman" w:cstheme="majorBidi"/>
      <w:i/>
      <w:iCs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2E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2E7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2E7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2E7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82E7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3"/>
    <w:pPr>
      <w:spacing w:before="240" w:after="0"/>
      <w:jc w:val="both"/>
      <w:outlineLvl w:val="9"/>
    </w:pPr>
    <w:rPr>
      <w:rFonts w:asciiTheme="majorHAnsi" w:hAnsiTheme="majorHAnsi"/>
      <w:b w:val="0"/>
      <w:color w:val="2E74B5" w:themeColor="accent1" w:themeShade="BF"/>
    </w:rPr>
  </w:style>
  <w:style w:type="table" w:styleId="GridTable1Light-Accent5">
    <w:name w:val="Grid Table 1 Light Accent 5"/>
    <w:basedOn w:val="TableNormal"/>
    <w:uiPriority w:val="46"/>
    <w:rsid w:val="00AE6953"/>
    <w:pPr>
      <w:spacing w:after="0" w:line="240" w:lineRule="auto"/>
    </w:pPr>
    <w:tblPr>
      <w:tblStyleRowBandSize w:val="1"/>
      <w:tblStyleColBandSize w:val="1"/>
      <w:tblBorders>
        <w:top w:val="single" w:sz="18" w:space="0" w:color="4472C4"/>
        <w:left w:val="single" w:sz="18" w:space="0" w:color="4472C4"/>
        <w:bottom w:val="single" w:sz="18" w:space="0" w:color="4472C4"/>
        <w:right w:val="single" w:sz="18" w:space="0" w:color="4472C4"/>
        <w:insideH w:val="single" w:sz="18" w:space="0" w:color="4472C4"/>
        <w:insideV w:val="single" w:sz="18" w:space="0" w:color="4472C4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E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53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61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j\Desktop\Project%20Proposal%20&#8211;%20Cover%20Page%20%5bTemplate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 – Cover Page [Template]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 adim</dc:creator>
  <cp:keywords/>
  <dc:description/>
  <cp:lastModifiedBy>adim stan</cp:lastModifiedBy>
  <cp:revision>2</cp:revision>
  <cp:lastPrinted>2022-06-20T02:04:00Z</cp:lastPrinted>
  <dcterms:created xsi:type="dcterms:W3CDTF">2022-06-20T02:07:00Z</dcterms:created>
  <dcterms:modified xsi:type="dcterms:W3CDTF">2022-06-20T02:07:00Z</dcterms:modified>
</cp:coreProperties>
</file>