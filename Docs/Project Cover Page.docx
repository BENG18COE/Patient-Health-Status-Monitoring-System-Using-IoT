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53" w:rsidRPr="00C82E73" w:rsidRDefault="00AE6953" w:rsidP="00C82E73">
      <w:pPr>
        <w:jc w:val="center"/>
        <w:rPr>
          <w:b/>
          <w:bCs/>
          <w:sz w:val="36"/>
          <w:szCs w:val="36"/>
        </w:rPr>
      </w:pPr>
      <w:bookmarkStart w:id="0" w:name="_Ref14112263"/>
      <w:r w:rsidRPr="00C82E73">
        <w:rPr>
          <w:b/>
          <w:bCs/>
          <w:sz w:val="36"/>
          <w:szCs w:val="36"/>
        </w:rPr>
        <w:t>DAR ES SALAAM INSTITUTE OF TECHNOLOGY</w:t>
      </w:r>
    </w:p>
    <w:p w:rsidR="007A1EA2" w:rsidRDefault="00AE6953" w:rsidP="00C82E73">
      <w:pPr>
        <w:jc w:val="center"/>
      </w:pPr>
      <w:r w:rsidRPr="00C82E73">
        <w:rPr>
          <w:noProof/>
          <w:lang w:val="en-CA" w:eastAsia="en-CA"/>
        </w:rPr>
        <w:drawing>
          <wp:inline distT="0" distB="0" distL="0" distR="0">
            <wp:extent cx="2373923" cy="2468880"/>
            <wp:effectExtent l="0" t="0" r="0" b="64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3" cy="246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15BC6" w:rsidRPr="00615BC6" w:rsidRDefault="00615BC6" w:rsidP="00615BC6">
      <w:pPr>
        <w:jc w:val="center"/>
        <w:rPr>
          <w:b/>
          <w:bCs/>
          <w:sz w:val="28"/>
          <w:szCs w:val="28"/>
        </w:rPr>
      </w:pPr>
      <w:r w:rsidRPr="00615BC6">
        <w:rPr>
          <w:b/>
          <w:bCs/>
          <w:sz w:val="28"/>
          <w:szCs w:val="28"/>
        </w:rPr>
        <w:t>DEPARTMENT OF COMPUTER STUDIES</w:t>
      </w:r>
    </w:p>
    <w:p w:rsidR="00615BC6" w:rsidRDefault="00615BC6" w:rsidP="00615BC6">
      <w:pPr>
        <w:jc w:val="center"/>
        <w:rPr>
          <w:b/>
          <w:bCs/>
          <w:sz w:val="28"/>
          <w:szCs w:val="28"/>
        </w:rPr>
      </w:pPr>
      <w:r w:rsidRPr="00615BC6">
        <w:rPr>
          <w:b/>
          <w:bCs/>
          <w:sz w:val="28"/>
          <w:szCs w:val="28"/>
        </w:rPr>
        <w:t>BACHELOR OF ENGINEERING IN COMPUTER ENGINEERING</w:t>
      </w:r>
    </w:p>
    <w:p w:rsidR="00203CA1" w:rsidRDefault="00451484" w:rsidP="004514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NTA LEVEL 8 — </w:t>
      </w:r>
      <w:r w:rsidR="00203CA1">
        <w:rPr>
          <w:b/>
          <w:bCs/>
          <w:sz w:val="28"/>
          <w:szCs w:val="28"/>
        </w:rPr>
        <w:t>ACADEMIC YEAR 2021/2022</w:t>
      </w:r>
    </w:p>
    <w:p w:rsidR="00203CA1" w:rsidRDefault="005D17BB" w:rsidP="008D6D85">
      <w:pPr>
        <w:spacing w:after="360"/>
        <w:jc w:val="center"/>
        <w:rPr>
          <w:b/>
          <w:bCs/>
          <w:sz w:val="28"/>
          <w:szCs w:val="28"/>
        </w:rPr>
      </w:pPr>
      <w:r w:rsidRPr="009A18AE">
        <w:rPr>
          <w:noProof/>
          <w:sz w:val="28"/>
          <w:szCs w:val="2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541294" wp14:editId="22598252">
                <wp:simplePos x="0" y="0"/>
                <wp:positionH relativeFrom="margin">
                  <wp:posOffset>2181860</wp:posOffset>
                </wp:positionH>
                <wp:positionV relativeFrom="paragraph">
                  <wp:posOffset>3258185</wp:posOffset>
                </wp:positionV>
                <wp:extent cx="1375410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953" w:rsidRPr="00A02977" w:rsidRDefault="007E1AED" w:rsidP="00A029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July</w:t>
                            </w:r>
                            <w:r w:rsidR="006738C0">
                              <w:rPr>
                                <w:sz w:val="28"/>
                                <w:szCs w:val="28"/>
                              </w:rPr>
                              <w:t>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41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8pt;margin-top:256.55pt;width:108.3pt;height:3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" filled="f" stroked="f">
                <v:textbox>
                  <w:txbxContent>
                    <w:p w:rsidR="00AE6953" w:rsidRPr="00A02977" w:rsidRDefault="007E1AED" w:rsidP="00A029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July</w:t>
                      </w:r>
                      <w:r w:rsidR="006738C0">
                        <w:rPr>
                          <w:sz w:val="28"/>
                          <w:szCs w:val="28"/>
                        </w:rPr>
                        <w:t>,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AED">
        <w:rPr>
          <w:b/>
          <w:bCs/>
          <w:sz w:val="28"/>
          <w:szCs w:val="28"/>
        </w:rPr>
        <w:t>SENIOR PROJECT II</w:t>
      </w:r>
      <w:bookmarkStart w:id="1" w:name="_GoBack"/>
      <w:bookmarkEnd w:id="1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879"/>
        <w:gridCol w:w="540"/>
        <w:gridCol w:w="5607"/>
      </w:tblGrid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Patient’s Health Status monitoring system using Internet of Things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PROJECT TYPE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Problem solving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CANDIDATE</w:t>
            </w:r>
            <w:r w:rsidR="00AA6AB9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Stanley Justine Mahenge</w:t>
            </w:r>
          </w:p>
        </w:tc>
      </w:tr>
      <w:tr w:rsidR="00B752C2" w:rsidRPr="00203CA1" w:rsidTr="00B752C2">
        <w:trPr>
          <w:trHeight w:val="720"/>
          <w:jc w:val="center"/>
        </w:trPr>
        <w:tc>
          <w:tcPr>
            <w:tcW w:w="1595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ADMISSION NO.</w:t>
            </w:r>
          </w:p>
        </w:tc>
        <w:tc>
          <w:tcPr>
            <w:tcW w:w="299" w:type="pct"/>
            <w:vAlign w:val="center"/>
            <w:hideMark/>
          </w:tcPr>
          <w:p w:rsidR="00615BC6" w:rsidRPr="009A18AE" w:rsidRDefault="00615BC6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  <w:hideMark/>
          </w:tcPr>
          <w:p w:rsidR="00615BC6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180230220303</w:t>
            </w:r>
          </w:p>
        </w:tc>
      </w:tr>
      <w:tr w:rsidR="009A18AE" w:rsidRPr="00203CA1" w:rsidTr="00B752C2">
        <w:trPr>
          <w:trHeight w:val="720"/>
          <w:jc w:val="center"/>
        </w:trPr>
        <w:tc>
          <w:tcPr>
            <w:tcW w:w="1595" w:type="pct"/>
            <w:vAlign w:val="center"/>
          </w:tcPr>
          <w:p w:rsidR="009A18AE" w:rsidRPr="009A18AE" w:rsidRDefault="009A18AE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SUPERVISOR</w:t>
            </w:r>
          </w:p>
        </w:tc>
        <w:tc>
          <w:tcPr>
            <w:tcW w:w="299" w:type="pct"/>
            <w:vAlign w:val="center"/>
          </w:tcPr>
          <w:p w:rsidR="009A18AE" w:rsidRPr="009A18AE" w:rsidRDefault="009A18AE" w:rsidP="00DC35D0">
            <w:pPr>
              <w:jc w:val="left"/>
              <w:rPr>
                <w:b/>
                <w:bCs/>
                <w:sz w:val="28"/>
                <w:szCs w:val="28"/>
              </w:rPr>
            </w:pPr>
            <w:r w:rsidRPr="009A18A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05" w:type="pct"/>
            <w:vAlign w:val="center"/>
          </w:tcPr>
          <w:p w:rsidR="009A18AE" w:rsidRPr="009A18AE" w:rsidRDefault="006738C0" w:rsidP="00DC35D0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Dr. Nkundwe Moses Mwasaga</w:t>
            </w:r>
          </w:p>
        </w:tc>
      </w:tr>
    </w:tbl>
    <w:p w:rsidR="00615BC6" w:rsidRPr="00615BC6" w:rsidRDefault="00615BC6" w:rsidP="005D17BB">
      <w:pPr>
        <w:rPr>
          <w:b/>
          <w:bCs/>
          <w:sz w:val="28"/>
          <w:szCs w:val="28"/>
        </w:rPr>
      </w:pPr>
    </w:p>
    <w:sectPr w:rsidR="00615BC6" w:rsidRPr="00615BC6" w:rsidSect="001651EF">
      <w:footerReference w:type="default" r:id="rId8"/>
      <w:pgSz w:w="11906" w:h="16838" w:code="9"/>
      <w:pgMar w:top="1440" w:right="1440" w:bottom="1440" w:left="1440" w:header="720" w:footer="720" w:gutter="0"/>
      <w:pgBorders w:display="firstPage"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228" w:rsidRDefault="00D33228">
      <w:pPr>
        <w:spacing w:before="0" w:after="0" w:line="240" w:lineRule="auto"/>
      </w:pPr>
      <w:r>
        <w:separator/>
      </w:r>
    </w:p>
  </w:endnote>
  <w:endnote w:type="continuationSeparator" w:id="0">
    <w:p w:rsidR="00D33228" w:rsidRDefault="00D332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2B6" w:rsidRPr="00506D0D" w:rsidRDefault="00D33228" w:rsidP="00506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228" w:rsidRDefault="00D33228">
      <w:pPr>
        <w:spacing w:before="0" w:after="0" w:line="240" w:lineRule="auto"/>
      </w:pPr>
      <w:r>
        <w:separator/>
      </w:r>
    </w:p>
  </w:footnote>
  <w:footnote w:type="continuationSeparator" w:id="0">
    <w:p w:rsidR="00D33228" w:rsidRDefault="00D3322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C0"/>
    <w:rsid w:val="00094DF3"/>
    <w:rsid w:val="000E1310"/>
    <w:rsid w:val="000F1754"/>
    <w:rsid w:val="001651EF"/>
    <w:rsid w:val="00203CA1"/>
    <w:rsid w:val="00390789"/>
    <w:rsid w:val="00451484"/>
    <w:rsid w:val="00521B15"/>
    <w:rsid w:val="00564D1E"/>
    <w:rsid w:val="005D17BB"/>
    <w:rsid w:val="005D4506"/>
    <w:rsid w:val="00615BC6"/>
    <w:rsid w:val="00640391"/>
    <w:rsid w:val="006738C0"/>
    <w:rsid w:val="006E3C6A"/>
    <w:rsid w:val="007A1EA2"/>
    <w:rsid w:val="007D30E0"/>
    <w:rsid w:val="007E1AED"/>
    <w:rsid w:val="008D6D85"/>
    <w:rsid w:val="008E5EB3"/>
    <w:rsid w:val="009A18AE"/>
    <w:rsid w:val="00A02977"/>
    <w:rsid w:val="00AA6AB9"/>
    <w:rsid w:val="00AE6953"/>
    <w:rsid w:val="00B752C2"/>
    <w:rsid w:val="00BC5D37"/>
    <w:rsid w:val="00C82E73"/>
    <w:rsid w:val="00D33228"/>
    <w:rsid w:val="00D408EA"/>
    <w:rsid w:val="00DC35D0"/>
    <w:rsid w:val="00E70017"/>
    <w:rsid w:val="00E811D2"/>
    <w:rsid w:val="00F5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05A6"/>
  <w15:chartTrackingRefBased/>
  <w15:docId w15:val="{FCFAC84B-8038-43CA-B66E-1036F85D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73"/>
    <w:pPr>
      <w:suppressAutoHyphens/>
      <w:spacing w:before="120" w:after="12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E73"/>
    <w:pPr>
      <w:keepNext/>
      <w:keepLines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73"/>
    <w:pPr>
      <w:jc w:val="left"/>
      <w:outlineLvl w:val="1"/>
    </w:pPr>
    <w:rPr>
      <w:rFonts w:cstheme="majorBidi"/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82E73"/>
    <w:p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E73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2E73"/>
    <w:rPr>
      <w:rFonts w:ascii="Times New Roman" w:hAnsi="Times New Roman" w:cstheme="majorBidi"/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2E73"/>
    <w:rPr>
      <w:rFonts w:ascii="Times New Roman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3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82E73"/>
    <w:rPr>
      <w:b/>
      <w:bCs/>
    </w:rPr>
  </w:style>
  <w:style w:type="character" w:styleId="Emphasis">
    <w:name w:val="Emphasis"/>
    <w:basedOn w:val="DefaultParagraphFont"/>
    <w:uiPriority w:val="20"/>
    <w:qFormat/>
    <w:rsid w:val="00C82E73"/>
    <w:rPr>
      <w:i/>
      <w:iCs/>
    </w:rPr>
  </w:style>
  <w:style w:type="paragraph" w:styleId="NoSpacing">
    <w:name w:val="No Spacing"/>
    <w:uiPriority w:val="1"/>
    <w:qFormat/>
    <w:rsid w:val="00C82E73"/>
    <w:pPr>
      <w:suppressAutoHyphens/>
      <w:spacing w:after="0" w:line="24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82E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E73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3"/>
    <w:rPr>
      <w:rFonts w:ascii="Times New Roman" w:hAnsi="Times New Roman" w:cstheme="majorBidi"/>
      <w:i/>
      <w:iCs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2E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2E7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2E7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82E7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82E7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3"/>
    <w:pPr>
      <w:spacing w:before="240" w:after="0"/>
      <w:jc w:val="both"/>
      <w:outlineLvl w:val="9"/>
    </w:pPr>
    <w:rPr>
      <w:rFonts w:asciiTheme="majorHAnsi" w:hAnsiTheme="majorHAnsi"/>
      <w:b w:val="0"/>
      <w:color w:val="2E74B5" w:themeColor="accent1" w:themeShade="BF"/>
    </w:rPr>
  </w:style>
  <w:style w:type="table" w:styleId="GridTable1Light-Accent5">
    <w:name w:val="Grid Table 1 Light Accent 5"/>
    <w:basedOn w:val="TableNormal"/>
    <w:uiPriority w:val="46"/>
    <w:rsid w:val="00AE6953"/>
    <w:pPr>
      <w:spacing w:after="0" w:line="240" w:lineRule="auto"/>
    </w:pPr>
    <w:tblPr>
      <w:tblStyleRowBandSize w:val="1"/>
      <w:tblStyleColBandSize w:val="1"/>
      <w:tblBorders>
        <w:top w:val="single" w:sz="18" w:space="0" w:color="4472C4"/>
        <w:left w:val="single" w:sz="18" w:space="0" w:color="4472C4"/>
        <w:bottom w:val="single" w:sz="18" w:space="0" w:color="4472C4"/>
        <w:right w:val="single" w:sz="18" w:space="0" w:color="4472C4"/>
        <w:insideH w:val="single" w:sz="18" w:space="0" w:color="4472C4"/>
        <w:insideV w:val="single" w:sz="18" w:space="0" w:color="4472C4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E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53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61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j\Desktop\Project%20Proposal%20&#8211;%20Cover%20Page%20%5bTemplate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 – Cover Page [Template]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 adim</dc:creator>
  <cp:keywords/>
  <dc:description/>
  <cp:lastModifiedBy>adim stan</cp:lastModifiedBy>
  <cp:revision>3</cp:revision>
  <dcterms:created xsi:type="dcterms:W3CDTF">2022-06-20T02:04:00Z</dcterms:created>
  <dcterms:modified xsi:type="dcterms:W3CDTF">2022-07-02T00:26:00Z</dcterms:modified>
</cp:coreProperties>
</file>